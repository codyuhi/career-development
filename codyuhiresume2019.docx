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1760B9">
        <w:trPr>
          <w:trHeight w:hRule="exact" w:val="1323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7D3135" w:rsidP="00913946">
            <w:pPr>
              <w:pStyle w:val="Title"/>
            </w:pPr>
            <w:r>
              <w:t>Cody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Uhi</w:t>
            </w:r>
          </w:p>
          <w:p w:rsidR="00692703" w:rsidRPr="00CF1A49" w:rsidRDefault="007D3135" w:rsidP="00913946">
            <w:pPr>
              <w:pStyle w:val="ContactInfo"/>
              <w:contextualSpacing w:val="0"/>
            </w:pPr>
            <w:r>
              <w:t>114 W 400 N APT 20 Provo, UT 84601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871F24695084E37B656C71CE6AC70F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(385)216-2255</w:t>
            </w:r>
          </w:p>
          <w:p w:rsidR="00692703" w:rsidRPr="00CF1A49" w:rsidRDefault="007D3135" w:rsidP="00913946">
            <w:pPr>
              <w:pStyle w:val="ContactInfoEmphasis"/>
              <w:contextualSpacing w:val="0"/>
            </w:pPr>
            <w:r>
              <w:t>codyuhi@protonmail.com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D678EC59EA04018B4DB895B96010AD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codyuhi.github.io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BBBFFE0078034D5785A304F12DCABD25"/>
              </w:placeholder>
              <w:temporary/>
              <w:showingPlcHdr/>
              <w15:appearance w15:val="hidden"/>
            </w:sdtPr>
            <w:sdtEndPr/>
            <w:sdtContent>
              <w:p w:rsidR="001760B9" w:rsidRPr="00CF1A49" w:rsidRDefault="001760B9" w:rsidP="001760B9">
                <w:pPr>
                  <w:pStyle w:val="Heading1"/>
                  <w:spacing w:before="240"/>
                  <w:outlineLvl w:val="0"/>
                </w:pPr>
                <w:r w:rsidRPr="00CF1A49">
                  <w:t>Skills</w:t>
                </w:r>
              </w:p>
            </w:sdtContent>
          </w:sdt>
          <w:p w:rsidR="007032B8" w:rsidRDefault="001B5ECD" w:rsidP="006F3705">
            <w:pPr>
              <w:pStyle w:val="ListParagraph"/>
              <w:numPr>
                <w:ilvl w:val="0"/>
                <w:numId w:val="18"/>
              </w:numPr>
            </w:pPr>
            <w:r>
              <w:t>C++ (4 years); JavaScript, HTML, CSS, C, &amp; x86 ISA (3 years); Python, jQuery, PHP, &amp; C# (2 years)</w:t>
            </w:r>
            <w:r w:rsidR="00924CEF">
              <w:t>, Tagalog (6 years)</w:t>
            </w:r>
          </w:p>
          <w:p w:rsidR="001B5ECD" w:rsidRPr="00CF1A49" w:rsidRDefault="00CB2E40" w:rsidP="007032B8">
            <w:pPr>
              <w:pStyle w:val="ListParagraph"/>
              <w:numPr>
                <w:ilvl w:val="0"/>
                <w:numId w:val="18"/>
              </w:numPr>
            </w:pPr>
            <w:r>
              <w:t>Windows and Linux Operating Systems (Ubuntu, Fedora, Kali), .NET, Visual Studio, Apache, MySQL, NodeJS, Bootstrap, VMWare, Virtual</w:t>
            </w:r>
            <w:r w:rsidR="002B4A68">
              <w:t>B</w:t>
            </w:r>
            <w:r>
              <w:t>ox, Git</w:t>
            </w:r>
            <w:r w:rsidR="00987623">
              <w:t>, AWS</w:t>
            </w:r>
          </w:p>
        </w:tc>
      </w:tr>
    </w:tbl>
    <w:p w:rsidR="004E01EB" w:rsidRPr="00CF1A49" w:rsidRDefault="007D2F3D" w:rsidP="001760B9">
      <w:pPr>
        <w:pStyle w:val="Heading1"/>
        <w:spacing w:before="240"/>
      </w:pPr>
      <w:sdt>
        <w:sdtPr>
          <w:alias w:val="Experience:"/>
          <w:tag w:val="Experience:"/>
          <w:id w:val="-1983300934"/>
          <w:placeholder>
            <w:docPart w:val="3F415A0945D44E3FACC7F4C36A39E1B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4344C1" w:rsidP="001D0BF1">
            <w:pPr>
              <w:pStyle w:val="Heading3"/>
              <w:contextualSpacing w:val="0"/>
              <w:outlineLvl w:val="2"/>
            </w:pPr>
            <w:r>
              <w:t>April 2015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CF1A49" w:rsidRDefault="007D3135" w:rsidP="001D0BF1">
            <w:pPr>
              <w:pStyle w:val="Heading2"/>
              <w:contextualSpacing w:val="0"/>
              <w:outlineLvl w:val="1"/>
            </w:pPr>
            <w:r>
              <w:t xml:space="preserve">Network </w:t>
            </w:r>
            <w:r w:rsidR="004344C1">
              <w:t>support specialist</w:t>
            </w:r>
            <w:r w:rsidR="00DE1175">
              <w:t xml:space="preserve"> - lead</w:t>
            </w:r>
            <w:r w:rsidR="001D0BF1" w:rsidRPr="00CF1A49">
              <w:t xml:space="preserve">, </w:t>
            </w:r>
            <w:r w:rsidR="004344C1">
              <w:rPr>
                <w:rStyle w:val="SubtleReference"/>
              </w:rPr>
              <w:t>vivint smart home</w:t>
            </w:r>
          </w:p>
          <w:p w:rsidR="001E3120" w:rsidRDefault="001B530B" w:rsidP="00DE1175">
            <w:pPr>
              <w:pStyle w:val="ListParagraph"/>
              <w:numPr>
                <w:ilvl w:val="0"/>
                <w:numId w:val="14"/>
              </w:numPr>
            </w:pPr>
            <w:r>
              <w:t>Lead network troubleshooting for smart home IoT systems</w:t>
            </w:r>
          </w:p>
          <w:p w:rsidR="001B530B" w:rsidRDefault="001B530B" w:rsidP="00DE1175">
            <w:pPr>
              <w:pStyle w:val="ListParagraph"/>
              <w:numPr>
                <w:ilvl w:val="0"/>
                <w:numId w:val="14"/>
              </w:numPr>
            </w:pPr>
            <w:r>
              <w:t>Train technicians regarding wireless networking principles</w:t>
            </w:r>
          </w:p>
          <w:p w:rsidR="001B530B" w:rsidRDefault="001B530B" w:rsidP="00DE1175">
            <w:pPr>
              <w:pStyle w:val="ListParagraph"/>
              <w:numPr>
                <w:ilvl w:val="0"/>
                <w:numId w:val="14"/>
              </w:numPr>
            </w:pPr>
            <w:r>
              <w:t xml:space="preserve">Design web scraping/survey tools using Python, </w:t>
            </w:r>
            <w:r w:rsidR="006F399A">
              <w:t>JavaScript</w:t>
            </w:r>
            <w:r>
              <w:t xml:space="preserve">, </w:t>
            </w:r>
            <w:r w:rsidR="006F399A">
              <w:t>jQuery</w:t>
            </w:r>
            <w:r>
              <w:t>, HTML5, and CSS3</w:t>
            </w:r>
          </w:p>
          <w:p w:rsidR="000D71C6" w:rsidRDefault="000D71C6" w:rsidP="00E43985">
            <w:pPr>
              <w:pStyle w:val="ListParagraph"/>
              <w:numPr>
                <w:ilvl w:val="0"/>
                <w:numId w:val="14"/>
              </w:numPr>
            </w:pPr>
            <w:r>
              <w:t>Develop Python and Bash scripts to perform data science processes</w:t>
            </w:r>
          </w:p>
          <w:p w:rsidR="004344C1" w:rsidRDefault="004344C1" w:rsidP="001D0BF1">
            <w:pPr>
              <w:contextualSpacing w:val="0"/>
            </w:pPr>
          </w:p>
          <w:p w:rsidR="004344C1" w:rsidRPr="00CF1A49" w:rsidRDefault="004344C1" w:rsidP="004344C1">
            <w:pPr>
              <w:pStyle w:val="Heading3"/>
              <w:contextualSpacing w:val="0"/>
              <w:outlineLvl w:val="2"/>
            </w:pPr>
            <w:r>
              <w:t>september 2017</w:t>
            </w:r>
            <w:r w:rsidRPr="00CF1A49">
              <w:t xml:space="preserve"> – </w:t>
            </w:r>
            <w:r>
              <w:t>Present</w:t>
            </w:r>
          </w:p>
          <w:p w:rsidR="004344C1" w:rsidRPr="00CF1A49" w:rsidRDefault="00DE1175" w:rsidP="004344C1">
            <w:pPr>
              <w:pStyle w:val="Heading2"/>
              <w:contextualSpacing w:val="0"/>
              <w:outlineLvl w:val="1"/>
            </w:pPr>
            <w:r>
              <w:t>25U: signal support system specialist</w:t>
            </w:r>
            <w:r w:rsidR="004344C1" w:rsidRPr="00CF1A49">
              <w:t xml:space="preserve">, </w:t>
            </w:r>
            <w:r>
              <w:rPr>
                <w:rStyle w:val="SubtleReference"/>
              </w:rPr>
              <w:t>us army reserves</w:t>
            </w:r>
          </w:p>
          <w:p w:rsidR="004344C1" w:rsidRDefault="00221567" w:rsidP="00221567">
            <w:pPr>
              <w:pStyle w:val="ListParagraph"/>
              <w:numPr>
                <w:ilvl w:val="0"/>
                <w:numId w:val="15"/>
              </w:numPr>
            </w:pPr>
            <w:r>
              <w:t>Install/maintain radio and data distribution systems</w:t>
            </w:r>
          </w:p>
          <w:p w:rsidR="00221567" w:rsidRDefault="00221567" w:rsidP="00221567">
            <w:pPr>
              <w:pStyle w:val="ListParagraph"/>
              <w:numPr>
                <w:ilvl w:val="0"/>
                <w:numId w:val="15"/>
              </w:numPr>
            </w:pPr>
            <w:r>
              <w:t xml:space="preserve">Communicate effectively in high-stress situations as </w:t>
            </w:r>
            <w:r w:rsidR="004347B3">
              <w:t xml:space="preserve">company </w:t>
            </w:r>
            <w:r w:rsidR="003F23C4">
              <w:t>Radio Operator</w:t>
            </w:r>
          </w:p>
          <w:p w:rsidR="004347B3" w:rsidRPr="00CF1A49" w:rsidRDefault="001760B9" w:rsidP="004347B3">
            <w:pPr>
              <w:pStyle w:val="ListParagraph"/>
              <w:numPr>
                <w:ilvl w:val="0"/>
                <w:numId w:val="15"/>
              </w:numPr>
            </w:pPr>
            <w:r>
              <w:t>Design</w:t>
            </w:r>
            <w:r w:rsidR="004347B3">
              <w:t>/implement communication solutions such as local area IP and RF signal networks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344C1" w:rsidP="00F61DF9">
            <w:pPr>
              <w:pStyle w:val="Heading3"/>
              <w:contextualSpacing w:val="0"/>
              <w:outlineLvl w:val="2"/>
            </w:pPr>
            <w:r>
              <w:t>june 2019</w:t>
            </w:r>
            <w:r w:rsidR="00F61DF9" w:rsidRPr="00CF1A49">
              <w:t xml:space="preserve"> – </w:t>
            </w:r>
            <w:r>
              <w:t>august 2019</w:t>
            </w:r>
          </w:p>
          <w:p w:rsidR="00F61DF9" w:rsidRPr="00CF1A49" w:rsidRDefault="004344C1" w:rsidP="00F61DF9">
            <w:pPr>
              <w:pStyle w:val="Heading2"/>
              <w:contextualSpacing w:val="0"/>
              <w:outlineLvl w:val="1"/>
            </w:pPr>
            <w:r>
              <w:t>cyber operations officer - intern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federal g</w:t>
            </w:r>
            <w:bookmarkStart w:id="0" w:name="_GoBack"/>
            <w:bookmarkEnd w:id="0"/>
            <w:r>
              <w:rPr>
                <w:rStyle w:val="SubtleReference"/>
              </w:rPr>
              <w:t>overnment</w:t>
            </w:r>
          </w:p>
          <w:p w:rsidR="00DE1175" w:rsidRDefault="001760B9" w:rsidP="001760B9">
            <w:pPr>
              <w:pStyle w:val="ListParagraph"/>
              <w:numPr>
                <w:ilvl w:val="0"/>
                <w:numId w:val="16"/>
              </w:numPr>
            </w:pPr>
            <w:r>
              <w:t>Support the design and testing of office internet networks. Create documentation related to project implementations. Coordinate and engage with inter-office components</w:t>
            </w:r>
          </w:p>
          <w:p w:rsidR="00F61DF9" w:rsidRDefault="001760B9" w:rsidP="007032B8">
            <w:pPr>
              <w:pStyle w:val="ListParagraph"/>
              <w:numPr>
                <w:ilvl w:val="0"/>
                <w:numId w:val="16"/>
              </w:numPr>
            </w:pPr>
            <w:r>
              <w:t>Perform cyber analysis, technical research and investigations for digital signatures, web technologies, and social media</w:t>
            </w:r>
          </w:p>
        </w:tc>
      </w:tr>
    </w:tbl>
    <w:sdt>
      <w:sdtPr>
        <w:alias w:val="Education:"/>
        <w:tag w:val="Education:"/>
        <w:id w:val="-1908763273"/>
        <w:placeholder>
          <w:docPart w:val="52FC451CC0BB4F768F8C1FDE704433F0"/>
        </w:placeholder>
        <w:temporary/>
        <w:showingPlcHdr/>
        <w15:appearance w15:val="hidden"/>
      </w:sdtPr>
      <w:sdtEndPr/>
      <w:sdtContent>
        <w:p w:rsidR="00DA59AA" w:rsidRPr="00CF1A49" w:rsidRDefault="00DA59AA" w:rsidP="001760B9">
          <w:pPr>
            <w:pStyle w:val="Heading1"/>
            <w:spacing w:before="24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B15895">
        <w:tc>
          <w:tcPr>
            <w:tcW w:w="9290" w:type="dxa"/>
          </w:tcPr>
          <w:p w:rsidR="001D0BF1" w:rsidRPr="00CF1A49" w:rsidRDefault="00B15895" w:rsidP="001D0BF1">
            <w:pPr>
              <w:pStyle w:val="Heading3"/>
              <w:contextualSpacing w:val="0"/>
              <w:outlineLvl w:val="2"/>
            </w:pPr>
            <w:r>
              <w:t>Graduation: April 2021</w:t>
            </w:r>
          </w:p>
          <w:p w:rsidR="001D0BF1" w:rsidRDefault="00410B29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(BS) </w:t>
            </w:r>
            <w:r w:rsidR="001760B9">
              <w:t>Information technology</w:t>
            </w:r>
            <w:r w:rsidR="001D0BF1" w:rsidRPr="00CF1A49">
              <w:t xml:space="preserve">, </w:t>
            </w:r>
            <w:r w:rsidR="001760B9">
              <w:rPr>
                <w:rStyle w:val="SubtleReference"/>
              </w:rPr>
              <w:t>Brigham young university (ut)</w:t>
            </w:r>
          </w:p>
          <w:p w:rsidR="00410B29" w:rsidRPr="00410B29" w:rsidRDefault="00410B29" w:rsidP="00410B29">
            <w:pPr>
              <w:pStyle w:val="Heading2"/>
              <w:outlineLvl w:val="1"/>
            </w:pPr>
            <w:r w:rsidRPr="00410B29">
              <w:rPr>
                <w:rStyle w:val="SubtleReference"/>
                <w:b/>
                <w:smallCaps w:val="0"/>
                <w:color w:val="1D824C" w:themeColor="accent1"/>
              </w:rPr>
              <w:t>Computer Science Minor</w:t>
            </w:r>
          </w:p>
          <w:p w:rsidR="007538DC" w:rsidRDefault="007C2FB6" w:rsidP="007538DC">
            <w:pPr>
              <w:contextualSpacing w:val="0"/>
            </w:pPr>
            <w:r>
              <w:t>BYU IT Security &amp; BYU Dev Club Member</w:t>
            </w:r>
          </w:p>
          <w:p w:rsidR="000A3BB5" w:rsidRDefault="000A3BB5" w:rsidP="007538DC">
            <w:pPr>
              <w:contextualSpacing w:val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75"/>
              <w:gridCol w:w="3870"/>
            </w:tblGrid>
            <w:tr w:rsidR="000A3BB5" w:rsidTr="000B25A3">
              <w:trPr>
                <w:trHeight w:val="299"/>
              </w:trPr>
              <w:tc>
                <w:tcPr>
                  <w:tcW w:w="3375" w:type="dxa"/>
                </w:tcPr>
                <w:p w:rsidR="000A3BB5" w:rsidRDefault="000A3BB5" w:rsidP="007538DC">
                  <w:r>
                    <w:t>CS 142: Intro to Computing</w:t>
                  </w:r>
                </w:p>
              </w:tc>
              <w:tc>
                <w:tcPr>
                  <w:tcW w:w="3870" w:type="dxa"/>
                </w:tcPr>
                <w:p w:rsidR="000A3BB5" w:rsidRDefault="000A3BB5" w:rsidP="007538DC">
                  <w:r>
                    <w:t>IT&amp;C 255: Human-Computer Interaction</w:t>
                  </w:r>
                </w:p>
              </w:tc>
            </w:tr>
            <w:tr w:rsidR="000A3BB5" w:rsidTr="000B25A3">
              <w:trPr>
                <w:trHeight w:val="299"/>
              </w:trPr>
              <w:tc>
                <w:tcPr>
                  <w:tcW w:w="3375" w:type="dxa"/>
                </w:tcPr>
                <w:p w:rsidR="000A3BB5" w:rsidRDefault="000A3BB5" w:rsidP="007538DC">
                  <w:r>
                    <w:t>IT 210: Web Design</w:t>
                  </w:r>
                </w:p>
              </w:tc>
              <w:tc>
                <w:tcPr>
                  <w:tcW w:w="3870" w:type="dxa"/>
                </w:tcPr>
                <w:p w:rsidR="000A3BB5" w:rsidRDefault="00B376CD" w:rsidP="007538DC">
                  <w:r>
                    <w:t xml:space="preserve">IT&amp;C </w:t>
                  </w:r>
                  <w:r w:rsidR="00924CEF">
                    <w:t>327: Digital Communications</w:t>
                  </w:r>
                </w:p>
              </w:tc>
            </w:tr>
            <w:tr w:rsidR="000A3BB5" w:rsidTr="000B25A3">
              <w:trPr>
                <w:trHeight w:val="299"/>
              </w:trPr>
              <w:tc>
                <w:tcPr>
                  <w:tcW w:w="3375" w:type="dxa"/>
                </w:tcPr>
                <w:p w:rsidR="000A3BB5" w:rsidRDefault="000A3BB5" w:rsidP="007538DC">
                  <w:r>
                    <w:t>CS 224: Computer Systems</w:t>
                  </w:r>
                </w:p>
              </w:tc>
              <w:tc>
                <w:tcPr>
                  <w:tcW w:w="3870" w:type="dxa"/>
                </w:tcPr>
                <w:p w:rsidR="000A3BB5" w:rsidRDefault="00924CEF" w:rsidP="007538DC">
                  <w:r>
                    <w:t>IT&amp;C 344: Operating Systems</w:t>
                  </w:r>
                </w:p>
              </w:tc>
            </w:tr>
            <w:tr w:rsidR="000A3BB5" w:rsidTr="000B25A3">
              <w:trPr>
                <w:trHeight w:val="299"/>
              </w:trPr>
              <w:tc>
                <w:tcPr>
                  <w:tcW w:w="3375" w:type="dxa"/>
                </w:tcPr>
                <w:p w:rsidR="000A3BB5" w:rsidRDefault="000A3BB5" w:rsidP="007538DC">
                  <w:r>
                    <w:t>CS 235: Data Structures</w:t>
                  </w:r>
                </w:p>
              </w:tc>
              <w:tc>
                <w:tcPr>
                  <w:tcW w:w="3870" w:type="dxa"/>
                </w:tcPr>
                <w:p w:rsidR="000A3BB5" w:rsidRDefault="00924CEF" w:rsidP="007538DC">
                  <w:r>
                    <w:t>IT&amp;C 347: Computer Networks</w:t>
                  </w:r>
                </w:p>
              </w:tc>
            </w:tr>
            <w:tr w:rsidR="000A3BB5" w:rsidTr="000B25A3">
              <w:trPr>
                <w:trHeight w:val="299"/>
              </w:trPr>
              <w:tc>
                <w:tcPr>
                  <w:tcW w:w="3375" w:type="dxa"/>
                </w:tcPr>
                <w:p w:rsidR="000A3BB5" w:rsidRDefault="000A3BB5" w:rsidP="007538DC">
                  <w:r>
                    <w:t>CS 236: Discrete Mathematics</w:t>
                  </w:r>
                </w:p>
              </w:tc>
              <w:tc>
                <w:tcPr>
                  <w:tcW w:w="3870" w:type="dxa"/>
                </w:tcPr>
                <w:p w:rsidR="000A3BB5" w:rsidRDefault="000A3BB5" w:rsidP="007538DC"/>
              </w:tc>
            </w:tr>
          </w:tbl>
          <w:p w:rsidR="00DD4669" w:rsidRPr="00CF1A49" w:rsidRDefault="00DD4669" w:rsidP="007538DC">
            <w:pPr>
              <w:contextualSpacing w:val="0"/>
            </w:pPr>
          </w:p>
        </w:tc>
      </w:tr>
    </w:tbl>
    <w:p w:rsidR="00B51D1B" w:rsidRPr="006E1507" w:rsidRDefault="00B51D1B" w:rsidP="006E1507"/>
    <w:sectPr w:rsidR="00B51D1B" w:rsidRPr="006E1507" w:rsidSect="001760B9">
      <w:footerReference w:type="default" r:id="rId7"/>
      <w:headerReference w:type="first" r:id="rId8"/>
      <w:pgSz w:w="12240" w:h="15840" w:code="1"/>
      <w:pgMar w:top="360" w:right="1440" w:bottom="27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F3D" w:rsidRDefault="007D2F3D" w:rsidP="0068194B">
      <w:r>
        <w:separator/>
      </w:r>
    </w:p>
    <w:p w:rsidR="007D2F3D" w:rsidRDefault="007D2F3D"/>
    <w:p w:rsidR="007D2F3D" w:rsidRDefault="007D2F3D"/>
  </w:endnote>
  <w:endnote w:type="continuationSeparator" w:id="0">
    <w:p w:rsidR="007D2F3D" w:rsidRDefault="007D2F3D" w:rsidP="0068194B">
      <w:r>
        <w:continuationSeparator/>
      </w:r>
    </w:p>
    <w:p w:rsidR="007D2F3D" w:rsidRDefault="007D2F3D"/>
    <w:p w:rsidR="007D2F3D" w:rsidRDefault="007D2F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839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F3D" w:rsidRDefault="007D2F3D" w:rsidP="0068194B">
      <w:r>
        <w:separator/>
      </w:r>
    </w:p>
    <w:p w:rsidR="007D2F3D" w:rsidRDefault="007D2F3D"/>
    <w:p w:rsidR="007D2F3D" w:rsidRDefault="007D2F3D"/>
  </w:footnote>
  <w:footnote w:type="continuationSeparator" w:id="0">
    <w:p w:rsidR="007D2F3D" w:rsidRDefault="007D2F3D" w:rsidP="0068194B">
      <w:r>
        <w:continuationSeparator/>
      </w:r>
    </w:p>
    <w:p w:rsidR="007D2F3D" w:rsidRDefault="007D2F3D"/>
    <w:p w:rsidR="007D2F3D" w:rsidRDefault="007D2F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4C0DB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8EF01D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FF42EE0"/>
    <w:multiLevelType w:val="hybridMultilevel"/>
    <w:tmpl w:val="08D06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8F27B50"/>
    <w:multiLevelType w:val="hybridMultilevel"/>
    <w:tmpl w:val="DBEEB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750A93"/>
    <w:multiLevelType w:val="hybridMultilevel"/>
    <w:tmpl w:val="B8A8A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8AE5953"/>
    <w:multiLevelType w:val="hybridMultilevel"/>
    <w:tmpl w:val="21145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E4048"/>
    <w:multiLevelType w:val="hybridMultilevel"/>
    <w:tmpl w:val="7E866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7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35"/>
    <w:rsid w:val="000001EF"/>
    <w:rsid w:val="00007322"/>
    <w:rsid w:val="00007728"/>
    <w:rsid w:val="00024584"/>
    <w:rsid w:val="00024730"/>
    <w:rsid w:val="00055E95"/>
    <w:rsid w:val="0007021F"/>
    <w:rsid w:val="000A3BB5"/>
    <w:rsid w:val="000B25A3"/>
    <w:rsid w:val="000B2BA5"/>
    <w:rsid w:val="000D71C6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760B9"/>
    <w:rsid w:val="00184014"/>
    <w:rsid w:val="00192008"/>
    <w:rsid w:val="001B530B"/>
    <w:rsid w:val="001B5ECD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156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A6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23C4"/>
    <w:rsid w:val="00405128"/>
    <w:rsid w:val="00406CFF"/>
    <w:rsid w:val="00410B29"/>
    <w:rsid w:val="00416B25"/>
    <w:rsid w:val="00420592"/>
    <w:rsid w:val="004319E0"/>
    <w:rsid w:val="004344C1"/>
    <w:rsid w:val="004347B3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2147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3705"/>
    <w:rsid w:val="006F399A"/>
    <w:rsid w:val="007032B8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2FB6"/>
    <w:rsid w:val="007C606B"/>
    <w:rsid w:val="007D2F3D"/>
    <w:rsid w:val="007D3135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4CEF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62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5895"/>
    <w:rsid w:val="00B236F1"/>
    <w:rsid w:val="00B376CD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2E40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4669"/>
    <w:rsid w:val="00DE0FAA"/>
    <w:rsid w:val="00DE1175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3985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1E48"/>
  <w15:chartTrackingRefBased/>
  <w15:docId w15:val="{DD4D5A15-8D2A-4AEC-8C95-B2B3FE57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y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71F24695084E37B656C71CE6AC7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9DEFF-D519-4CF2-8CE3-1B4DD1F871C0}"/>
      </w:docPartPr>
      <w:docPartBody>
        <w:p w:rsidR="007F4A58" w:rsidRDefault="00E7683D">
          <w:pPr>
            <w:pStyle w:val="F871F24695084E37B656C71CE6AC70FE"/>
          </w:pPr>
          <w:r w:rsidRPr="00CF1A49">
            <w:t>·</w:t>
          </w:r>
        </w:p>
      </w:docPartBody>
    </w:docPart>
    <w:docPart>
      <w:docPartPr>
        <w:name w:val="9D678EC59EA04018B4DB895B9601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F0D5-A7A0-4A83-A677-D5BB6EC7E9DB}"/>
      </w:docPartPr>
      <w:docPartBody>
        <w:p w:rsidR="007F4A58" w:rsidRDefault="00E7683D">
          <w:pPr>
            <w:pStyle w:val="9D678EC59EA04018B4DB895B96010AD1"/>
          </w:pPr>
          <w:r w:rsidRPr="00CF1A49">
            <w:t>·</w:t>
          </w:r>
        </w:p>
      </w:docPartBody>
    </w:docPart>
    <w:docPart>
      <w:docPartPr>
        <w:name w:val="3F415A0945D44E3FACC7F4C36A39E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398F1-9E37-4F65-A336-99604AF3FD67}"/>
      </w:docPartPr>
      <w:docPartBody>
        <w:p w:rsidR="007F4A58" w:rsidRDefault="00E7683D">
          <w:pPr>
            <w:pStyle w:val="3F415A0945D44E3FACC7F4C36A39E1B5"/>
          </w:pPr>
          <w:r w:rsidRPr="00CF1A49">
            <w:t>Experience</w:t>
          </w:r>
        </w:p>
      </w:docPartBody>
    </w:docPart>
    <w:docPart>
      <w:docPartPr>
        <w:name w:val="52FC451CC0BB4F768F8C1FDE70443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745B6-A220-47DE-B467-C80EE010F579}"/>
      </w:docPartPr>
      <w:docPartBody>
        <w:p w:rsidR="007F4A58" w:rsidRDefault="00E7683D">
          <w:pPr>
            <w:pStyle w:val="52FC451CC0BB4F768F8C1FDE704433F0"/>
          </w:pPr>
          <w:r w:rsidRPr="00CF1A49">
            <w:t>Education</w:t>
          </w:r>
        </w:p>
      </w:docPartBody>
    </w:docPart>
    <w:docPart>
      <w:docPartPr>
        <w:name w:val="BBBFFE0078034D5785A304F12DCAB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57222-FB17-444B-9B69-1AEA43DFE90C}"/>
      </w:docPartPr>
      <w:docPartBody>
        <w:p w:rsidR="007F4A58" w:rsidRDefault="00EB59A5" w:rsidP="00EB59A5">
          <w:pPr>
            <w:pStyle w:val="BBBFFE0078034D5785A304F12DCABD2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A5"/>
    <w:rsid w:val="00430766"/>
    <w:rsid w:val="007F4A58"/>
    <w:rsid w:val="00E7683D"/>
    <w:rsid w:val="00EB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576A61A2244737A44D6C582C7077D7">
    <w:name w:val="59576A61A2244737A44D6C582C7077D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2FD7EAAAFFA46D88E3CA93132D20DE4">
    <w:name w:val="22FD7EAAAFFA46D88E3CA93132D20DE4"/>
  </w:style>
  <w:style w:type="paragraph" w:customStyle="1" w:styleId="DEDD8E175B7F45BF842A46D25E1A1313">
    <w:name w:val="DEDD8E175B7F45BF842A46D25E1A1313"/>
  </w:style>
  <w:style w:type="paragraph" w:customStyle="1" w:styleId="F871F24695084E37B656C71CE6AC70FE">
    <w:name w:val="F871F24695084E37B656C71CE6AC70FE"/>
  </w:style>
  <w:style w:type="paragraph" w:customStyle="1" w:styleId="609B55243F55406089FD2B9AA0332603">
    <w:name w:val="609B55243F55406089FD2B9AA0332603"/>
  </w:style>
  <w:style w:type="paragraph" w:customStyle="1" w:styleId="61A2BBD1B147489AAF07AECD956F6B85">
    <w:name w:val="61A2BBD1B147489AAF07AECD956F6B85"/>
  </w:style>
  <w:style w:type="paragraph" w:customStyle="1" w:styleId="9D678EC59EA04018B4DB895B96010AD1">
    <w:name w:val="9D678EC59EA04018B4DB895B96010AD1"/>
  </w:style>
  <w:style w:type="paragraph" w:customStyle="1" w:styleId="6ADA213579D94F788B1EAC187CB48D72">
    <w:name w:val="6ADA213579D94F788B1EAC187CB48D72"/>
  </w:style>
  <w:style w:type="paragraph" w:customStyle="1" w:styleId="1560D0796995406FA02D8DD3055E47F4">
    <w:name w:val="1560D0796995406FA02D8DD3055E47F4"/>
  </w:style>
  <w:style w:type="paragraph" w:customStyle="1" w:styleId="D5231117341C4BEB8F7E983B2AFD689D">
    <w:name w:val="D5231117341C4BEB8F7E983B2AFD689D"/>
  </w:style>
  <w:style w:type="paragraph" w:customStyle="1" w:styleId="657B57B26FC34406A31E840C453D7EF3">
    <w:name w:val="657B57B26FC34406A31E840C453D7EF3"/>
  </w:style>
  <w:style w:type="paragraph" w:customStyle="1" w:styleId="3F415A0945D44E3FACC7F4C36A39E1B5">
    <w:name w:val="3F415A0945D44E3FACC7F4C36A39E1B5"/>
  </w:style>
  <w:style w:type="paragraph" w:customStyle="1" w:styleId="9FFF695860F14212B1843E472F8FDE99">
    <w:name w:val="9FFF695860F14212B1843E472F8FDE99"/>
  </w:style>
  <w:style w:type="paragraph" w:customStyle="1" w:styleId="03EFBC2D375A440AB102166CEA55D963">
    <w:name w:val="03EFBC2D375A440AB102166CEA55D963"/>
  </w:style>
  <w:style w:type="paragraph" w:customStyle="1" w:styleId="3EE5CBBAE66D4D048DFA0727268D5F21">
    <w:name w:val="3EE5CBBAE66D4D048DFA0727268D5F2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440B223503442CA8D58108CC7392F86">
    <w:name w:val="0440B223503442CA8D58108CC7392F86"/>
  </w:style>
  <w:style w:type="paragraph" w:customStyle="1" w:styleId="3604EA1F50904A7FB69B443DACAAF35A">
    <w:name w:val="3604EA1F50904A7FB69B443DACAAF35A"/>
  </w:style>
  <w:style w:type="paragraph" w:customStyle="1" w:styleId="589305C743FA407586D1D382A8EE9F32">
    <w:name w:val="589305C743FA407586D1D382A8EE9F32"/>
  </w:style>
  <w:style w:type="paragraph" w:customStyle="1" w:styleId="DF849746B52348D28D0B0AC23C3D5154">
    <w:name w:val="DF849746B52348D28D0B0AC23C3D5154"/>
  </w:style>
  <w:style w:type="paragraph" w:customStyle="1" w:styleId="56B7834057CB4BFE9B37F751E8B27B53">
    <w:name w:val="56B7834057CB4BFE9B37F751E8B27B53"/>
  </w:style>
  <w:style w:type="paragraph" w:customStyle="1" w:styleId="C36DC3C63D434DE4A4EE6A15D9C34E57">
    <w:name w:val="C36DC3C63D434DE4A4EE6A15D9C34E57"/>
  </w:style>
  <w:style w:type="paragraph" w:customStyle="1" w:styleId="FD6127A86F954A1B9957EC7141802832">
    <w:name w:val="FD6127A86F954A1B9957EC7141802832"/>
  </w:style>
  <w:style w:type="paragraph" w:customStyle="1" w:styleId="52FC451CC0BB4F768F8C1FDE704433F0">
    <w:name w:val="52FC451CC0BB4F768F8C1FDE704433F0"/>
  </w:style>
  <w:style w:type="paragraph" w:customStyle="1" w:styleId="3BF1E24F665243FB83B73018E39CE4C0">
    <w:name w:val="3BF1E24F665243FB83B73018E39CE4C0"/>
  </w:style>
  <w:style w:type="paragraph" w:customStyle="1" w:styleId="BFF51B8513614F88923902C35296D14C">
    <w:name w:val="BFF51B8513614F88923902C35296D14C"/>
  </w:style>
  <w:style w:type="paragraph" w:customStyle="1" w:styleId="55094697DB7C491BB79FD4EE3B636379">
    <w:name w:val="55094697DB7C491BB79FD4EE3B636379"/>
  </w:style>
  <w:style w:type="paragraph" w:customStyle="1" w:styleId="68E63C2697064CF5A373D8DD29ABA9CC">
    <w:name w:val="68E63C2697064CF5A373D8DD29ABA9CC"/>
  </w:style>
  <w:style w:type="paragraph" w:customStyle="1" w:styleId="6B377B3934E9469893DADCE1A8C396B4">
    <w:name w:val="6B377B3934E9469893DADCE1A8C396B4"/>
  </w:style>
  <w:style w:type="paragraph" w:customStyle="1" w:styleId="72DA630CA96E4FAAA8FE5FE9E6A17A11">
    <w:name w:val="72DA630CA96E4FAAA8FE5FE9E6A17A11"/>
  </w:style>
  <w:style w:type="paragraph" w:customStyle="1" w:styleId="47C1F04F429F4AD3A7922C00732D6E9F">
    <w:name w:val="47C1F04F429F4AD3A7922C00732D6E9F"/>
  </w:style>
  <w:style w:type="paragraph" w:customStyle="1" w:styleId="29A1019D234041A481140DCB5C416CCF">
    <w:name w:val="29A1019D234041A481140DCB5C416CCF"/>
  </w:style>
  <w:style w:type="paragraph" w:customStyle="1" w:styleId="1A7AAC99EF28495DBC2E6D89545F754D">
    <w:name w:val="1A7AAC99EF28495DBC2E6D89545F754D"/>
  </w:style>
  <w:style w:type="paragraph" w:customStyle="1" w:styleId="A6E284A03DE54CE8923123F4E177E75B">
    <w:name w:val="A6E284A03DE54CE8923123F4E177E75B"/>
  </w:style>
  <w:style w:type="paragraph" w:customStyle="1" w:styleId="09BB2F824604429F96F0918416F1F4B3">
    <w:name w:val="09BB2F824604429F96F0918416F1F4B3"/>
  </w:style>
  <w:style w:type="paragraph" w:customStyle="1" w:styleId="31196B51D8C741AEA24312B462317356">
    <w:name w:val="31196B51D8C741AEA24312B462317356"/>
  </w:style>
  <w:style w:type="paragraph" w:customStyle="1" w:styleId="31767B5695D54534AF7603507100B831">
    <w:name w:val="31767B5695D54534AF7603507100B831"/>
  </w:style>
  <w:style w:type="paragraph" w:customStyle="1" w:styleId="61DE565E961D4ADD94061D69A3750FFC">
    <w:name w:val="61DE565E961D4ADD94061D69A3750FFC"/>
  </w:style>
  <w:style w:type="paragraph" w:customStyle="1" w:styleId="E72C2166BD234538A353444EDE67C395">
    <w:name w:val="E72C2166BD234538A353444EDE67C395"/>
  </w:style>
  <w:style w:type="paragraph" w:customStyle="1" w:styleId="E4928F3009224A18B21654F8B417F03B">
    <w:name w:val="E4928F3009224A18B21654F8B417F03B"/>
  </w:style>
  <w:style w:type="paragraph" w:customStyle="1" w:styleId="70A4D2B808DE4649BFE2165415144054">
    <w:name w:val="70A4D2B808DE4649BFE2165415144054"/>
  </w:style>
  <w:style w:type="paragraph" w:customStyle="1" w:styleId="3637EBCBD65E460BA1C256F249790484">
    <w:name w:val="3637EBCBD65E460BA1C256F249790484"/>
  </w:style>
  <w:style w:type="paragraph" w:customStyle="1" w:styleId="FB35BDEA576744E593A197577D237877">
    <w:name w:val="FB35BDEA576744E593A197577D237877"/>
    <w:rsid w:val="00EB59A5"/>
  </w:style>
  <w:style w:type="paragraph" w:customStyle="1" w:styleId="FDD4B497E0DC47B687F1C2EFF931B9AE">
    <w:name w:val="FDD4B497E0DC47B687F1C2EFF931B9AE"/>
    <w:rsid w:val="00EB59A5"/>
  </w:style>
  <w:style w:type="paragraph" w:customStyle="1" w:styleId="BBBFFE0078034D5785A304F12DCABD25">
    <w:name w:val="BBBFFE0078034D5785A304F12DCABD25"/>
    <w:rsid w:val="00EB59A5"/>
  </w:style>
  <w:style w:type="paragraph" w:customStyle="1" w:styleId="125565082E3C4189AC154E81EE148A75">
    <w:name w:val="125565082E3C4189AC154E81EE148A75"/>
    <w:rsid w:val="00EB59A5"/>
  </w:style>
  <w:style w:type="paragraph" w:customStyle="1" w:styleId="83F840F4517B4371A27A699F2CD48B22">
    <w:name w:val="83F840F4517B4371A27A699F2CD48B22"/>
    <w:rsid w:val="00EB59A5"/>
  </w:style>
  <w:style w:type="paragraph" w:customStyle="1" w:styleId="D6270AEA0048493DA4BD7C10E878C656">
    <w:name w:val="D6270AEA0048493DA4BD7C10E878C656"/>
    <w:rsid w:val="00EB59A5"/>
  </w:style>
  <w:style w:type="paragraph" w:customStyle="1" w:styleId="12858AED84704E329CD08AA1D096BFC8">
    <w:name w:val="12858AED84704E329CD08AA1D096BFC8"/>
    <w:rsid w:val="00EB59A5"/>
  </w:style>
  <w:style w:type="paragraph" w:customStyle="1" w:styleId="6C33AA905E5E48C68307E8351791F85F">
    <w:name w:val="6C33AA905E5E48C68307E8351791F85F"/>
    <w:rsid w:val="00EB5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19</cp:revision>
  <dcterms:created xsi:type="dcterms:W3CDTF">2019-08-15T01:15:00Z</dcterms:created>
  <dcterms:modified xsi:type="dcterms:W3CDTF">2019-09-26T12:04:00Z</dcterms:modified>
  <cp:category/>
</cp:coreProperties>
</file>